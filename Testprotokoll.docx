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8C3" w14:textId="77777777" w:rsidR="00692601" w:rsidRDefault="006126BC">
      <w:pPr>
        <w:pStyle w:val="Titel-Projektbezeichnung1"/>
      </w:pPr>
      <w:r>
        <w:t>Testprotokoll</w:t>
      </w:r>
    </w:p>
    <w:p w14:paraId="79C14536" w14:textId="5AFD227B" w:rsidR="00692601" w:rsidRDefault="006126BC">
      <w:pPr>
        <w:pStyle w:val="Titel-Projektbezeichnung2"/>
      </w:pPr>
      <w:r>
        <w:t>Projektname</w:t>
      </w:r>
      <w:r w:rsidR="009759C5">
        <w:t>:</w:t>
      </w:r>
      <w:r w:rsidR="00D0578A">
        <w:t xml:space="preserve"> </w:t>
      </w:r>
      <w:r w:rsidR="009759C5">
        <w:t>Netzwerk Erstellung</w:t>
      </w:r>
    </w:p>
    <w:p w14:paraId="0689278D" w14:textId="77777777" w:rsidR="00692601" w:rsidRDefault="00692601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692601" w14:paraId="40509809" w14:textId="77777777">
        <w:tc>
          <w:tcPr>
            <w:tcW w:w="2127" w:type="dxa"/>
            <w:hideMark/>
          </w:tcPr>
          <w:p w14:paraId="56BEF44F" w14:textId="77777777" w:rsidR="00692601" w:rsidRDefault="006126BC">
            <w:pPr>
              <w:pStyle w:val="Projektidentifikation"/>
            </w:pPr>
            <w:bookmarkStart w:id="0" w:name="_Toc527983431"/>
            <w:r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0C13B69A9ACC4D03AF7EC3179B2080C8"/>
            </w:placeholder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EndPr/>
          <w:sdtContent>
            <w:tc>
              <w:tcPr>
                <w:tcW w:w="6594" w:type="dxa"/>
                <w:hideMark/>
              </w:tcPr>
              <w:p w14:paraId="76AF5B5B" w14:textId="441CAE30" w:rsidR="00692601" w:rsidRDefault="00D0578A">
                <w:pPr>
                  <w:pStyle w:val="AbsatzTab12Pt1-1"/>
                </w:pPr>
                <w:r>
                  <w:t>GEHEIM</w:t>
                </w:r>
              </w:p>
            </w:tc>
          </w:sdtContent>
        </w:sdt>
      </w:tr>
      <w:tr w:rsidR="00692601" w14:paraId="202ED1D5" w14:textId="77777777">
        <w:tc>
          <w:tcPr>
            <w:tcW w:w="2127" w:type="dxa"/>
            <w:hideMark/>
          </w:tcPr>
          <w:p w14:paraId="6EE57359" w14:textId="77777777" w:rsidR="00692601" w:rsidRDefault="006126BC">
            <w:pPr>
              <w:pStyle w:val="Projektidentifikation"/>
            </w:pPr>
            <w:r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EF88850060744CC5801D30DA35E33349"/>
            </w:placeholder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EndPr/>
          <w:sdtContent>
            <w:tc>
              <w:tcPr>
                <w:tcW w:w="6594" w:type="dxa"/>
                <w:vAlign w:val="center"/>
                <w:hideMark/>
              </w:tcPr>
              <w:p w14:paraId="7387149D" w14:textId="19A0A0C9" w:rsidR="00692601" w:rsidRDefault="00D0578A">
                <w:pPr>
                  <w:pStyle w:val="AbsatzTab12Pt1-1"/>
                </w:pPr>
                <w:r>
                  <w:t>genehmigt zur Nutzung</w:t>
                </w:r>
              </w:p>
            </w:tc>
          </w:sdtContent>
        </w:sdt>
      </w:tr>
      <w:tr w:rsidR="00692601" w14:paraId="57EDF918" w14:textId="77777777">
        <w:tc>
          <w:tcPr>
            <w:tcW w:w="2127" w:type="dxa"/>
            <w:hideMark/>
          </w:tcPr>
          <w:p w14:paraId="1A76DDCD" w14:textId="77777777" w:rsidR="00692601" w:rsidRDefault="006126BC">
            <w:pPr>
              <w:pStyle w:val="Projektidentifikation"/>
            </w:pPr>
            <w:r>
              <w:t>Projektleiter</w:t>
            </w:r>
          </w:p>
        </w:tc>
        <w:tc>
          <w:tcPr>
            <w:tcW w:w="6594" w:type="dxa"/>
            <w:hideMark/>
          </w:tcPr>
          <w:p w14:paraId="5D27B8EB" w14:textId="4A444925" w:rsidR="00692601" w:rsidRDefault="00D0578A">
            <w:pPr>
              <w:pStyle w:val="AbsatzTab12Pt1-1"/>
            </w:pPr>
            <w:r>
              <w:t xml:space="preserve">Leon, Mischa und </w:t>
            </w:r>
            <w:r w:rsidR="009759C5">
              <w:t>S</w:t>
            </w:r>
            <w:r>
              <w:t>amantha</w:t>
            </w:r>
          </w:p>
        </w:tc>
      </w:tr>
      <w:tr w:rsidR="00692601" w14:paraId="66B964A4" w14:textId="77777777">
        <w:tc>
          <w:tcPr>
            <w:tcW w:w="2127" w:type="dxa"/>
            <w:hideMark/>
          </w:tcPr>
          <w:p w14:paraId="5F79F2DF" w14:textId="77777777" w:rsidR="00692601" w:rsidRDefault="006126BC">
            <w:pPr>
              <w:pStyle w:val="Projektidentifikation"/>
            </w:pPr>
            <w:r>
              <w:t>Version</w:t>
            </w:r>
          </w:p>
        </w:tc>
        <w:tc>
          <w:tcPr>
            <w:tcW w:w="6594" w:type="dxa"/>
            <w:hideMark/>
          </w:tcPr>
          <w:p w14:paraId="64673717" w14:textId="77777777" w:rsidR="00692601" w:rsidRDefault="006126BC">
            <w:pPr>
              <w:pStyle w:val="AbsatzTab12Pt1-1"/>
            </w:pPr>
            <w:r>
              <w:t>0.1</w:t>
            </w:r>
          </w:p>
        </w:tc>
      </w:tr>
      <w:tr w:rsidR="00692601" w14:paraId="2DC7CF6A" w14:textId="77777777">
        <w:trPr>
          <w:trHeight w:val="337"/>
          <w:tblHeader/>
        </w:trPr>
        <w:tc>
          <w:tcPr>
            <w:tcW w:w="2127" w:type="dxa"/>
            <w:hideMark/>
          </w:tcPr>
          <w:p w14:paraId="7156C802" w14:textId="77777777" w:rsidR="00692601" w:rsidRDefault="006126BC">
            <w:pPr>
              <w:pStyle w:val="Projektidentifikation"/>
            </w:pPr>
            <w:r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397EB5CD43224FF6B8DEC73F07E36115"/>
            </w:placeholder>
            <w15:color w:val="66CCFF"/>
            <w:date w:fullDate="2024-01-12T00:00:00Z">
              <w:dateFormat w:val="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6594" w:type="dxa"/>
                <w:hideMark/>
              </w:tcPr>
              <w:p w14:paraId="2943EC2A" w14:textId="0493E004" w:rsidR="00692601" w:rsidRDefault="00D0578A">
                <w:pPr>
                  <w:pStyle w:val="AbsatzTab12Pt1-1"/>
                </w:pPr>
                <w:r>
                  <w:t>12. Januar 2024</w:t>
                </w:r>
              </w:p>
            </w:tc>
          </w:sdtContent>
        </w:sdt>
      </w:tr>
      <w:tr w:rsidR="00692601" w14:paraId="72182F3B" w14:textId="77777777">
        <w:tc>
          <w:tcPr>
            <w:tcW w:w="2127" w:type="dxa"/>
            <w:hideMark/>
          </w:tcPr>
          <w:p w14:paraId="576D9806" w14:textId="77777777" w:rsidR="00692601" w:rsidRDefault="006126BC">
            <w:pPr>
              <w:pStyle w:val="Projektidentifikation"/>
            </w:pPr>
            <w:r>
              <w:t>Autor/Autoren</w:t>
            </w:r>
          </w:p>
        </w:tc>
        <w:tc>
          <w:tcPr>
            <w:tcW w:w="6594" w:type="dxa"/>
          </w:tcPr>
          <w:p w14:paraId="226E073B" w14:textId="672EDEEC" w:rsidR="00692601" w:rsidRDefault="00D0578A">
            <w:pPr>
              <w:pStyle w:val="AbsatzTab12Pt1-1"/>
            </w:pPr>
            <w:r>
              <w:t>Leon</w:t>
            </w:r>
          </w:p>
        </w:tc>
      </w:tr>
    </w:tbl>
    <w:p w14:paraId="40CB4BA4" w14:textId="77777777" w:rsidR="00692601" w:rsidRDefault="006126BC">
      <w:pPr>
        <w:pStyle w:val="Inhaltsverzeichnis12"/>
      </w:pPr>
      <w:bookmarkStart w:id="1" w:name="_Toc530490772"/>
      <w:bookmarkStart w:id="2" w:name="_Toc155962253"/>
      <w:r>
        <w:t>Änderungsverzeichnis</w:t>
      </w:r>
      <w:bookmarkEnd w:id="0"/>
      <w:bookmarkEnd w:id="1"/>
      <w:bookmarkEnd w:id="2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692601" w14:paraId="49E017E0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21B016" w14:textId="77777777" w:rsidR="00692601" w:rsidRDefault="006126BC">
            <w:pPr>
              <w:pStyle w:val="AbsatzTab12PtTitel"/>
            </w:pPr>
            <w: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6D3034" w14:textId="77777777" w:rsidR="00692601" w:rsidRDefault="006126BC">
            <w:pPr>
              <w:pStyle w:val="AbsatzTab12PtTitel"/>
            </w:pPr>
            <w:r>
              <w:t>Datum</w:t>
            </w:r>
            <w: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DF3088" w14:textId="77777777" w:rsidR="00692601" w:rsidRDefault="006126BC">
            <w:pPr>
              <w:pStyle w:val="AbsatzTab12PtTitel"/>
            </w:pPr>
            <w:r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8BC8" w14:textId="77777777" w:rsidR="00692601" w:rsidRDefault="006126BC">
            <w:pPr>
              <w:pStyle w:val="AbsatzTab12PtTitel"/>
            </w:pPr>
            <w:r>
              <w:t>Autor</w:t>
            </w:r>
          </w:p>
        </w:tc>
      </w:tr>
      <w:tr w:rsidR="00692601" w14:paraId="1E9F9F8D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CA43" w14:textId="77777777" w:rsidR="00692601" w:rsidRDefault="006126BC">
            <w:pPr>
              <w:pStyle w:val="AbsatzTab11Pt1-1"/>
            </w:pPr>
            <w: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4221" w14:textId="20561FEA" w:rsidR="00692601" w:rsidRDefault="009759C5">
            <w:pPr>
              <w:pStyle w:val="AbsatzTab11Pt1-1"/>
            </w:pPr>
            <w:r>
              <w:t>12.01.2024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EB5E" w14:textId="4866451A" w:rsidR="00692601" w:rsidRDefault="009759C5" w:rsidP="009759C5">
            <w:pPr>
              <w:pStyle w:val="AbsatzTab11Pt1-1"/>
            </w:pPr>
            <w:r>
              <w:t>Das Dokument wurde erstellt.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46E6" w14:textId="02552E2C" w:rsidR="00692601" w:rsidRDefault="009759C5">
            <w:pPr>
              <w:pStyle w:val="AbsatzTab11Pt1-1"/>
            </w:pPr>
            <w:r>
              <w:t>Leon</w:t>
            </w:r>
          </w:p>
        </w:tc>
      </w:tr>
      <w:tr w:rsidR="00692601" w14:paraId="11AF3E46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AE53" w14:textId="77777777" w:rsidR="00692601" w:rsidRDefault="00692601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A6" w14:textId="77777777" w:rsidR="00692601" w:rsidRDefault="00692601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BA66" w14:textId="77777777" w:rsidR="00692601" w:rsidRDefault="00692601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A754" w14:textId="77777777" w:rsidR="00692601" w:rsidRDefault="00692601">
            <w:pPr>
              <w:pStyle w:val="AbsatzTab11Pt1-1"/>
            </w:pPr>
          </w:p>
        </w:tc>
      </w:tr>
      <w:tr w:rsidR="00692601" w14:paraId="58329DE4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C78B" w14:textId="77777777" w:rsidR="00692601" w:rsidRDefault="00692601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D73E" w14:textId="77777777" w:rsidR="00692601" w:rsidRDefault="00692601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44C2" w14:textId="77777777" w:rsidR="00692601" w:rsidRDefault="00692601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9B39" w14:textId="77777777" w:rsidR="00692601" w:rsidRDefault="00692601">
            <w:pPr>
              <w:pStyle w:val="AbsatzTab11Pt1-1"/>
            </w:pPr>
          </w:p>
        </w:tc>
      </w:tr>
      <w:tr w:rsidR="00692601" w14:paraId="19DD75CE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18E8" w14:textId="77777777" w:rsidR="00692601" w:rsidRDefault="00692601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5765" w14:textId="77777777" w:rsidR="00692601" w:rsidRDefault="00692601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92BB" w14:textId="77777777" w:rsidR="00692601" w:rsidRDefault="00692601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165A" w14:textId="77777777" w:rsidR="00692601" w:rsidRDefault="00692601">
            <w:pPr>
              <w:pStyle w:val="AbsatzTab11Pt1-1"/>
            </w:pPr>
          </w:p>
        </w:tc>
      </w:tr>
    </w:tbl>
    <w:p w14:paraId="5FFD2405" w14:textId="229A4703" w:rsidR="00692601" w:rsidRDefault="006126BC">
      <w:pPr>
        <w:pStyle w:val="Beschriftung"/>
      </w:pPr>
      <w:bookmarkStart w:id="3" w:name="_Toc448251712"/>
      <w:bookmarkStart w:id="4" w:name="_Toc533525023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D0578A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Änderungskontrolle</w:t>
      </w:r>
      <w:bookmarkEnd w:id="3"/>
      <w:bookmarkEnd w:id="4"/>
    </w:p>
    <w:p w14:paraId="0D5BB8E6" w14:textId="77777777" w:rsidR="00692601" w:rsidRDefault="006126BC">
      <w:pPr>
        <w:pStyle w:val="Inhaltsverzeichnis12"/>
      </w:pPr>
      <w:bookmarkStart w:id="5" w:name="_Toc527977149"/>
      <w:bookmarkStart w:id="6" w:name="_Toc527983432"/>
      <w:bookmarkStart w:id="7" w:name="_Toc530490773"/>
      <w:bookmarkStart w:id="8" w:name="_Toc155962254"/>
      <w:r>
        <w:t>Beschreibung</w:t>
      </w:r>
      <w:bookmarkEnd w:id="5"/>
      <w:bookmarkEnd w:id="6"/>
      <w:bookmarkEnd w:id="7"/>
      <w:bookmarkEnd w:id="8"/>
    </w:p>
    <w:p w14:paraId="12D1044F" w14:textId="77777777" w:rsidR="00692601" w:rsidRDefault="006126BC">
      <w:pPr>
        <w:pStyle w:val="Absatz"/>
      </w:pPr>
      <w:r>
        <w:t xml:space="preserve">Das Testprotokoll hält die </w:t>
      </w:r>
      <w:r>
        <w:t>Testergebnisse fest. Die Testergebnisse sind gemäss den im Testkonzept definierten Mängelklassen bewertet.</w:t>
      </w:r>
    </w:p>
    <w:p w14:paraId="779EF960" w14:textId="77777777" w:rsidR="00692601" w:rsidRDefault="006126BC">
      <w:pPr>
        <w:pStyle w:val="Titel-berschrift"/>
      </w:pPr>
      <w:bookmarkStart w:id="9" w:name="_Toc448237589"/>
      <w:bookmarkStart w:id="10" w:name="_Toc527983433"/>
      <w:bookmarkStart w:id="11" w:name="_Toc530490774"/>
      <w:bookmarkStart w:id="12" w:name="_Toc493855174"/>
      <w:bookmarkStart w:id="13" w:name="_Toc155962255"/>
      <w:r>
        <w:lastRenderedPageBreak/>
        <w:t>Übersicht der Testfälle / Testdurchführungen</w:t>
      </w:r>
      <w:bookmarkEnd w:id="13"/>
    </w:p>
    <w:p w14:paraId="28D1DE4C" w14:textId="77777777" w:rsidR="00692601" w:rsidRDefault="006126BC">
      <w:pPr>
        <w:pStyle w:val="Absatz"/>
      </w:pPr>
      <w:r>
        <w:t>Hinweis auf das Testkonzept</w:t>
      </w:r>
    </w:p>
    <w:p w14:paraId="1649DE5B" w14:textId="77777777" w:rsidR="00692601" w:rsidRDefault="0069260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692601" w14:paraId="7F1683D7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40D3F" w14:textId="77777777" w:rsidR="00692601" w:rsidRDefault="006126BC">
            <w:pPr>
              <w:pStyle w:val="AbsatzTab12PtTitel"/>
            </w:pPr>
            <w: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DCE89B" w14:textId="77777777" w:rsidR="00692601" w:rsidRDefault="006126BC">
            <w:pPr>
              <w:pStyle w:val="AbsatzTab12PtTitel"/>
            </w:pPr>
            <w:r>
              <w:t>Bezeichnung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D4370E" w14:textId="77777777" w:rsidR="00692601" w:rsidRDefault="006126BC">
            <w:pPr>
              <w:pStyle w:val="AbsatzTab12PtTitel"/>
            </w:pPr>
            <w:r>
              <w:t>Testdatum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510F7E" w14:textId="77777777" w:rsidR="00692601" w:rsidRDefault="006126BC">
            <w:pPr>
              <w:pStyle w:val="AbsatzTab12PtTitel"/>
            </w:pPr>
            <w:r>
              <w:t>Tester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CC34E8" w14:textId="77777777" w:rsidR="00692601" w:rsidRDefault="006126BC">
            <w:pPr>
              <w:pStyle w:val="AbsatzTab12PtTitel"/>
            </w:pPr>
            <w:r>
              <w:t>FK*</w:t>
            </w:r>
          </w:p>
        </w:tc>
      </w:tr>
      <w:tr w:rsidR="00692601" w14:paraId="4258083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CDF6" w14:textId="77777777" w:rsidR="00692601" w:rsidRDefault="006126BC">
            <w:pPr>
              <w:pStyle w:val="AbsatzTab12Pt1-1Kur"/>
            </w:pPr>
            <w: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1DC6" w14:textId="4CFEC42E" w:rsidR="00692601" w:rsidRDefault="009759C5">
            <w:pPr>
              <w:pStyle w:val="AbsatzTab12Pt1-1Kur"/>
            </w:pPr>
            <w:r>
              <w:t>Internet verbunden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B112BD" w14:textId="326B8E8A" w:rsidR="00692601" w:rsidRDefault="009759C5">
            <w:pPr>
              <w:pStyle w:val="AbsatzTab12Pt1-1Kur"/>
            </w:pPr>
            <w:r>
              <w:t>12.01.2024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28C663" w14:textId="061469B0" w:rsidR="00692601" w:rsidRDefault="009759C5">
            <w:pPr>
              <w:pStyle w:val="AbsatzTab12Pt1-1Kur"/>
            </w:pPr>
            <w:r>
              <w:t>Jörg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4F82C1" w14:textId="405A751B" w:rsidR="00692601" w:rsidRDefault="009759C5">
            <w:pPr>
              <w:pStyle w:val="AbsatzTab12Pt1-1Kur"/>
            </w:pPr>
            <w:r>
              <w:t>0</w:t>
            </w:r>
          </w:p>
        </w:tc>
      </w:tr>
      <w:tr w:rsidR="00692601" w14:paraId="7682505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3716" w14:textId="77777777" w:rsidR="00692601" w:rsidRDefault="006126BC">
            <w:pPr>
              <w:pStyle w:val="AbsatzTab12Pt1-1Kur"/>
            </w:pPr>
            <w: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276E" w14:textId="67C34724" w:rsidR="00692601" w:rsidRDefault="009759C5">
            <w:pPr>
              <w:pStyle w:val="AbsatzTab12Pt1-1Kur"/>
            </w:pPr>
            <w:r>
              <w:t>Pingen zu Switch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2C251AC" w14:textId="425EEC4C" w:rsidR="00692601" w:rsidRDefault="009759C5">
            <w:pPr>
              <w:pStyle w:val="AbsatzTab12Pt1-1Kur"/>
            </w:pPr>
            <w:r>
              <w:t>12.01.2024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3C3FB7E" w14:textId="013E47E2" w:rsidR="00692601" w:rsidRDefault="009759C5">
            <w:pPr>
              <w:pStyle w:val="AbsatzTab12Pt1-1Kur"/>
            </w:pPr>
            <w:r>
              <w:t>Jörg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093F09B" w14:textId="4D585682" w:rsidR="00692601" w:rsidRDefault="009759C5">
            <w:pPr>
              <w:pStyle w:val="AbsatzTab12Pt1-1Kur"/>
            </w:pPr>
            <w:r>
              <w:t>0</w:t>
            </w:r>
          </w:p>
        </w:tc>
      </w:tr>
      <w:tr w:rsidR="00692601" w14:paraId="701BB15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C28D" w14:textId="77777777" w:rsidR="00692601" w:rsidRDefault="006126BC">
            <w:pPr>
              <w:pStyle w:val="AbsatzTab12Pt1-1Kur"/>
            </w:pPr>
            <w:r>
              <w:t>T-003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48B4" w14:textId="78720E26" w:rsidR="00692601" w:rsidRDefault="009759C5">
            <w:pPr>
              <w:pStyle w:val="AbsatzTab12Pt1-1Kur"/>
            </w:pPr>
            <w:r>
              <w:t xml:space="preserve">Verbindung </w:t>
            </w:r>
            <w:r w:rsidR="006126BC">
              <w:t>mit Ethernetkabel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56F050C" w14:textId="019C307E" w:rsidR="00692601" w:rsidRDefault="006126BC">
            <w:pPr>
              <w:pStyle w:val="AbsatzTab12Pt1-1Kur"/>
            </w:pPr>
            <w:r>
              <w:t>12.01.2024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F21758D" w14:textId="6CFF1D9F" w:rsidR="00692601" w:rsidRDefault="009759C5">
            <w:pPr>
              <w:pStyle w:val="AbsatzTab12Pt1-1Kur"/>
            </w:pPr>
            <w:r>
              <w:t>Jörg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1A7740B" w14:textId="50FB95EA" w:rsidR="00692601" w:rsidRDefault="009759C5">
            <w:pPr>
              <w:pStyle w:val="AbsatzTab12Pt1-1Kur"/>
            </w:pPr>
            <w:r>
              <w:t>0</w:t>
            </w:r>
          </w:p>
        </w:tc>
      </w:tr>
      <w:tr w:rsidR="00692601" w14:paraId="54F719E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8322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25E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1C6C319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1374C7B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17DDF95" w14:textId="77777777" w:rsidR="00692601" w:rsidRDefault="00692601">
            <w:pPr>
              <w:pStyle w:val="AbsatzTab12Pt1-1Kur"/>
            </w:pPr>
          </w:p>
        </w:tc>
      </w:tr>
      <w:tr w:rsidR="00692601" w14:paraId="41C1D85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139A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BCBC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3923E35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C693CCA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C4DDA70" w14:textId="77777777" w:rsidR="00692601" w:rsidRDefault="00692601">
            <w:pPr>
              <w:pStyle w:val="AbsatzTab12Pt1-1Kur"/>
            </w:pPr>
          </w:p>
        </w:tc>
      </w:tr>
      <w:tr w:rsidR="00692601" w14:paraId="17B3C14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A1F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2E4B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478D494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A8009BC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D022E37" w14:textId="77777777" w:rsidR="00692601" w:rsidRDefault="00692601">
            <w:pPr>
              <w:pStyle w:val="AbsatzTab12Pt1-1Kur"/>
            </w:pPr>
          </w:p>
        </w:tc>
      </w:tr>
      <w:tr w:rsidR="00692601" w14:paraId="0F2D67F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B88E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1D03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AC9FED8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2425685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5FE130B" w14:textId="77777777" w:rsidR="00692601" w:rsidRDefault="00692601">
            <w:pPr>
              <w:pStyle w:val="AbsatzTab12Pt1-1Kur"/>
            </w:pPr>
          </w:p>
        </w:tc>
      </w:tr>
      <w:tr w:rsidR="00692601" w14:paraId="3635357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0F79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7D42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64220D3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1F1FBF3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B5B3CB8" w14:textId="77777777" w:rsidR="00692601" w:rsidRDefault="00692601">
            <w:pPr>
              <w:pStyle w:val="AbsatzTab12Pt1-1Kur"/>
            </w:pPr>
          </w:p>
        </w:tc>
      </w:tr>
      <w:tr w:rsidR="00692601" w14:paraId="4224B71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DFD0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F046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65C92BC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875FFF3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1E8FC52" w14:textId="77777777" w:rsidR="00692601" w:rsidRDefault="00692601">
            <w:pPr>
              <w:pStyle w:val="AbsatzTab12Pt1-1Kur"/>
            </w:pPr>
          </w:p>
        </w:tc>
      </w:tr>
      <w:tr w:rsidR="00692601" w14:paraId="0EDB0E6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F83B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AC5A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19CC605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665990A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2ACEBB4" w14:textId="77777777" w:rsidR="00692601" w:rsidRDefault="00692601">
            <w:pPr>
              <w:pStyle w:val="AbsatzTab12Pt1-1Kur"/>
            </w:pPr>
          </w:p>
        </w:tc>
      </w:tr>
      <w:tr w:rsidR="00692601" w14:paraId="03F3162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D0ED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D477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1D68DD4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F0BEB7B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755DC5A" w14:textId="77777777" w:rsidR="00692601" w:rsidRDefault="00692601">
            <w:pPr>
              <w:pStyle w:val="AbsatzTab12Pt1-1Kur"/>
            </w:pPr>
          </w:p>
        </w:tc>
      </w:tr>
      <w:tr w:rsidR="00692601" w14:paraId="51D47C2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A001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102B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85A183E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360B519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0107139" w14:textId="77777777" w:rsidR="00692601" w:rsidRDefault="00692601">
            <w:pPr>
              <w:pStyle w:val="AbsatzTab12Pt1-1Kur"/>
            </w:pPr>
          </w:p>
        </w:tc>
      </w:tr>
      <w:tr w:rsidR="00692601" w14:paraId="191274D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072A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CC46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2C15020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D2BCC65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44D0055" w14:textId="77777777" w:rsidR="00692601" w:rsidRDefault="00692601">
            <w:pPr>
              <w:pStyle w:val="AbsatzTab12Pt1-1Kur"/>
            </w:pPr>
          </w:p>
        </w:tc>
      </w:tr>
      <w:tr w:rsidR="00692601" w14:paraId="595A4A9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9CF8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C4C4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034519E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22C0000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D08E586" w14:textId="77777777" w:rsidR="00692601" w:rsidRDefault="00692601">
            <w:pPr>
              <w:pStyle w:val="AbsatzTab12Pt1-1Kur"/>
            </w:pPr>
          </w:p>
        </w:tc>
      </w:tr>
      <w:tr w:rsidR="00692601" w14:paraId="065BAB0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D8C6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142C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923B9B7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A98AA99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DD59901" w14:textId="77777777" w:rsidR="00692601" w:rsidRDefault="00692601">
            <w:pPr>
              <w:pStyle w:val="AbsatzTab12Pt1-1Kur"/>
            </w:pPr>
          </w:p>
        </w:tc>
      </w:tr>
      <w:tr w:rsidR="00692601" w14:paraId="2165CD1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3815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34A1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8AFC468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A0E7AEF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88F02A8" w14:textId="77777777" w:rsidR="00692601" w:rsidRDefault="00692601">
            <w:pPr>
              <w:pStyle w:val="AbsatzTab12Pt1-1Kur"/>
            </w:pPr>
          </w:p>
        </w:tc>
      </w:tr>
      <w:tr w:rsidR="00692601" w14:paraId="7255ED0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87C1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CAE3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DC91CC9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7623F50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F238FF1" w14:textId="77777777" w:rsidR="00692601" w:rsidRDefault="00692601">
            <w:pPr>
              <w:pStyle w:val="AbsatzTab12Pt1-1Kur"/>
            </w:pPr>
          </w:p>
        </w:tc>
      </w:tr>
      <w:tr w:rsidR="00692601" w14:paraId="751348C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6B79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E3A3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4D6C686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E8AC225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C46D982" w14:textId="77777777" w:rsidR="00692601" w:rsidRDefault="00692601">
            <w:pPr>
              <w:pStyle w:val="AbsatzTab12Pt1-1Kur"/>
            </w:pPr>
          </w:p>
        </w:tc>
      </w:tr>
      <w:tr w:rsidR="00692601" w14:paraId="05441DB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2AE5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9857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EF12E7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CB504D4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7871BD9" w14:textId="77777777" w:rsidR="00692601" w:rsidRDefault="00692601">
            <w:pPr>
              <w:pStyle w:val="AbsatzTab12Pt1-1Kur"/>
            </w:pPr>
          </w:p>
        </w:tc>
      </w:tr>
      <w:tr w:rsidR="00692601" w14:paraId="64F5C70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ACB4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4A35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A75C4C6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30A9A9A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8D9C20A" w14:textId="77777777" w:rsidR="00692601" w:rsidRDefault="00692601">
            <w:pPr>
              <w:pStyle w:val="AbsatzTab12Pt1-1Kur"/>
            </w:pPr>
          </w:p>
        </w:tc>
      </w:tr>
      <w:tr w:rsidR="00692601" w14:paraId="10B1A1B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71A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BA53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FE0DFBC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0F42A7B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20E7BD6" w14:textId="77777777" w:rsidR="00692601" w:rsidRDefault="00692601">
            <w:pPr>
              <w:pStyle w:val="AbsatzTab12Pt1-1Kur"/>
            </w:pPr>
          </w:p>
        </w:tc>
      </w:tr>
      <w:tr w:rsidR="00692601" w14:paraId="52E07F7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2B85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387A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88A6BC7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1556166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3865110" w14:textId="77777777" w:rsidR="00692601" w:rsidRDefault="00692601">
            <w:pPr>
              <w:pStyle w:val="AbsatzTab12Pt1-1Kur"/>
            </w:pPr>
          </w:p>
        </w:tc>
      </w:tr>
      <w:tr w:rsidR="00692601" w14:paraId="2CEDF76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0254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FAED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8572898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2BD2889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DC8D707" w14:textId="77777777" w:rsidR="00692601" w:rsidRDefault="00692601">
            <w:pPr>
              <w:pStyle w:val="AbsatzTab12Pt1-1Kur"/>
            </w:pPr>
          </w:p>
        </w:tc>
      </w:tr>
      <w:tr w:rsidR="00692601" w14:paraId="3C99602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8F79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F95C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D08278C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CE1F9B5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435520B" w14:textId="77777777" w:rsidR="00692601" w:rsidRDefault="00692601">
            <w:pPr>
              <w:pStyle w:val="AbsatzTab12Pt1-1Kur"/>
            </w:pPr>
          </w:p>
        </w:tc>
      </w:tr>
      <w:tr w:rsidR="00692601" w14:paraId="158ACED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01F3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A730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F58A318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675B493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C9D31C2" w14:textId="77777777" w:rsidR="00692601" w:rsidRDefault="00692601">
            <w:pPr>
              <w:pStyle w:val="AbsatzTab12Pt1-1Kur"/>
            </w:pPr>
          </w:p>
        </w:tc>
      </w:tr>
      <w:tr w:rsidR="00692601" w14:paraId="4C495D7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24FC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9118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EFB0C60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016A3BA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F940324" w14:textId="77777777" w:rsidR="00692601" w:rsidRDefault="00692601">
            <w:pPr>
              <w:pStyle w:val="AbsatzTab12Pt1-1Kur"/>
            </w:pPr>
          </w:p>
        </w:tc>
      </w:tr>
      <w:tr w:rsidR="00692601" w14:paraId="2B122BC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3CFB" w14:textId="77777777" w:rsidR="00692601" w:rsidRDefault="0069260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4858" w14:textId="77777777" w:rsidR="00692601" w:rsidRDefault="0069260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08825AB" w14:textId="77777777" w:rsidR="00692601" w:rsidRDefault="0069260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219F8D2" w14:textId="77777777" w:rsidR="00692601" w:rsidRDefault="0069260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96B791C" w14:textId="77777777" w:rsidR="00692601" w:rsidRDefault="00692601">
            <w:pPr>
              <w:pStyle w:val="AbsatzTab12Pt1-1Kur"/>
            </w:pPr>
          </w:p>
        </w:tc>
      </w:tr>
      <w:tr w:rsidR="00692601" w14:paraId="39077E8A" w14:textId="77777777">
        <w:tc>
          <w:tcPr>
            <w:tcW w:w="9214" w:type="dxa"/>
            <w:gridSpan w:val="5"/>
            <w:shd w:val="clear" w:color="auto" w:fill="F0F0F0"/>
          </w:tcPr>
          <w:p w14:paraId="7326F810" w14:textId="77777777" w:rsidR="00692601" w:rsidRDefault="006126BC">
            <w:pPr>
              <w:pStyle w:val="AbsatzTab10Pt1-1KurFett"/>
            </w:pPr>
            <w:r>
              <w:t>Legende: FK = Mängelklasse (Testergebnis)</w:t>
            </w:r>
          </w:p>
        </w:tc>
      </w:tr>
    </w:tbl>
    <w:p w14:paraId="6F8E505E" w14:textId="77777777" w:rsidR="00692601" w:rsidRDefault="00692601">
      <w:pPr>
        <w:pStyle w:val="Absatz"/>
      </w:pPr>
    </w:p>
    <w:p w14:paraId="41AE16FE" w14:textId="77777777" w:rsidR="00692601" w:rsidRDefault="006126BC">
      <w:pPr>
        <w:pStyle w:val="berschrift1"/>
        <w:pageBreakBefore/>
        <w:numPr>
          <w:ilvl w:val="0"/>
          <w:numId w:val="28"/>
        </w:numPr>
        <w:ind w:left="431" w:hanging="431"/>
      </w:pPr>
      <w:bookmarkStart w:id="14" w:name="_Toc155962256"/>
      <w:bookmarkEnd w:id="9"/>
      <w:bookmarkEnd w:id="10"/>
      <w:bookmarkEnd w:id="11"/>
      <w:bookmarkEnd w:id="12"/>
      <w:r>
        <w:lastRenderedPageBreak/>
        <w:t>Testfall</w:t>
      </w:r>
      <w:bookmarkEnd w:id="14"/>
    </w:p>
    <w:p w14:paraId="4EB4D707" w14:textId="77777777" w:rsidR="00692601" w:rsidRDefault="006126BC">
      <w:pPr>
        <w:pStyle w:val="Text-Titel"/>
      </w:pPr>
      <w:bookmarkStart w:id="15" w:name="_Toc533523592"/>
      <w:r>
        <w:t>Testfallbeschreibung</w:t>
      </w:r>
      <w:bookmarkEnd w:id="15"/>
    </w:p>
    <w:p w14:paraId="0AAA0FB2" w14:textId="77777777" w:rsidR="00692601" w:rsidRDefault="0069260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692601" w14:paraId="3AEE8D42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8E593" w14:textId="77777777" w:rsidR="00692601" w:rsidRDefault="006126BC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BFDEF" w14:textId="77777777" w:rsidR="00692601" w:rsidRDefault="006126BC">
            <w:pPr>
              <w:pStyle w:val="AbsatzTab12Pt1-1Kur"/>
            </w:pPr>
            <w: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9A93F" w14:textId="60848140" w:rsidR="00692601" w:rsidRDefault="009759C5">
            <w:pPr>
              <w:pStyle w:val="AbsatzTab12Pt1-1Kur"/>
            </w:pPr>
            <w:r>
              <w:t>Internet verbunden</w:t>
            </w:r>
          </w:p>
        </w:tc>
      </w:tr>
      <w:tr w:rsidR="00692601" w14:paraId="174DDD0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ADFFBB" w14:textId="77777777" w:rsidR="00692601" w:rsidRDefault="006126BC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9235" w14:textId="34B1AA85" w:rsidR="00692601" w:rsidRDefault="009759C5">
            <w:pPr>
              <w:pStyle w:val="AbsatzTab12Pt1-1Kur"/>
            </w:pPr>
            <w:r>
              <w:t>Es wurde geschaut ob es mit dem Internet verbunden ist.</w:t>
            </w:r>
          </w:p>
        </w:tc>
      </w:tr>
      <w:tr w:rsidR="00692601" w14:paraId="398E5A90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257DAF" w14:textId="77777777" w:rsidR="00692601" w:rsidRDefault="006126BC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6D21" w14:textId="3EC7E911" w:rsidR="00692601" w:rsidRDefault="009759C5">
            <w:pPr>
              <w:pStyle w:val="AbsatzTab12Pt1-1Kur"/>
            </w:pPr>
            <w:r>
              <w:t>Das ganze Netzwerk wurde richtig umgesetzt.</w:t>
            </w:r>
          </w:p>
        </w:tc>
      </w:tr>
    </w:tbl>
    <w:p w14:paraId="0CEFE96F" w14:textId="77777777" w:rsidR="00692601" w:rsidRDefault="006126BC">
      <w:pPr>
        <w:pStyle w:val="Text-Titel"/>
      </w:pPr>
      <w:bookmarkStart w:id="16" w:name="_Toc493855175"/>
      <w:r>
        <w:t>Testdurchführung und Testergebnis</w:t>
      </w:r>
      <w:bookmarkEnd w:id="16"/>
      <w:r>
        <w:t xml:space="preserve"> (Mängelklasse)</w:t>
      </w:r>
    </w:p>
    <w:p w14:paraId="6ADB0583" w14:textId="77777777" w:rsidR="00692601" w:rsidRDefault="0069260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692601" w14:paraId="2AFEF68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6F69A6" w14:textId="77777777" w:rsidR="00692601" w:rsidRDefault="006126BC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F746" w14:textId="581BEC7D" w:rsidR="00692601" w:rsidRDefault="009759C5">
            <w:pPr>
              <w:pStyle w:val="AbsatzTab12Pt1-1Kur"/>
            </w:pPr>
            <w:r>
              <w:t>12.01.2024</w:t>
            </w:r>
          </w:p>
        </w:tc>
      </w:tr>
      <w:tr w:rsidR="00692601" w14:paraId="7A0193EC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52298" w14:textId="77777777" w:rsidR="00692601" w:rsidRDefault="006126BC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CCA82" w14:textId="674B65CB" w:rsidR="00692601" w:rsidRDefault="009759C5">
            <w:pPr>
              <w:pStyle w:val="AbsatzTab12Pt1-1Kur"/>
            </w:pPr>
            <w:r>
              <w:t>Jörg</w:t>
            </w:r>
          </w:p>
        </w:tc>
      </w:tr>
      <w:tr w:rsidR="00692601" w14:paraId="352CB3C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4B581" w14:textId="77777777" w:rsidR="00692601" w:rsidRDefault="006126BC">
            <w:pPr>
              <w:pStyle w:val="AbsatzTab12PtTitel"/>
            </w:pPr>
            <w:r>
              <w:t>Mängelklasse*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E31D" w14:textId="58274380" w:rsidR="00692601" w:rsidRDefault="009759C5">
            <w:pPr>
              <w:pStyle w:val="AbsatzTab12Pt1-1Kur"/>
            </w:pPr>
            <w:r>
              <w:t>0</w:t>
            </w:r>
          </w:p>
        </w:tc>
      </w:tr>
      <w:tr w:rsidR="00692601" w14:paraId="28EF16A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FA2793" w14:textId="77777777" w:rsidR="00692601" w:rsidRDefault="006126BC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E80D" w14:textId="77777777" w:rsidR="00692601" w:rsidRDefault="006126BC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692601" w14:paraId="79F1E82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45265C" w14:textId="77777777" w:rsidR="00692601" w:rsidRDefault="006126BC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96E0" w14:textId="77777777" w:rsidR="00692601" w:rsidRDefault="006126BC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692601" w14:paraId="39217997" w14:textId="77777777">
        <w:tc>
          <w:tcPr>
            <w:tcW w:w="9214" w:type="dxa"/>
            <w:gridSpan w:val="2"/>
            <w:shd w:val="clear" w:color="auto" w:fill="F0F0F0"/>
          </w:tcPr>
          <w:p w14:paraId="50647676" w14:textId="77777777" w:rsidR="00692601" w:rsidRDefault="006126BC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54425ED6" w14:textId="77777777" w:rsidR="00692601" w:rsidRDefault="006126BC">
      <w:pPr>
        <w:pStyle w:val="berschrift1"/>
        <w:pageBreakBefore/>
        <w:numPr>
          <w:ilvl w:val="0"/>
          <w:numId w:val="28"/>
        </w:numPr>
        <w:ind w:left="431" w:hanging="431"/>
      </w:pPr>
      <w:bookmarkStart w:id="17" w:name="_Toc155962257"/>
      <w:r>
        <w:lastRenderedPageBreak/>
        <w:t>Testfall</w:t>
      </w:r>
      <w:bookmarkEnd w:id="17"/>
    </w:p>
    <w:p w14:paraId="113D0E70" w14:textId="77777777" w:rsidR="00692601" w:rsidRDefault="006126BC">
      <w:pPr>
        <w:pStyle w:val="Text-Titel"/>
      </w:pPr>
      <w:r>
        <w:t>Testfallbeschreibung</w:t>
      </w:r>
    </w:p>
    <w:p w14:paraId="6E5F983B" w14:textId="77777777" w:rsidR="00692601" w:rsidRDefault="0069260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692601" w14:paraId="019417C5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5FFC74" w14:textId="77777777" w:rsidR="00692601" w:rsidRDefault="006126BC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4D311" w14:textId="77777777" w:rsidR="00692601" w:rsidRDefault="006126BC">
            <w:pPr>
              <w:pStyle w:val="AbsatzTab12Pt1-1Kur"/>
            </w:pPr>
            <w: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226B8" w14:textId="1F5980D5" w:rsidR="00692601" w:rsidRDefault="006126BC">
            <w:pPr>
              <w:pStyle w:val="AbsatzTab12Pt1-1Kur"/>
            </w:pPr>
            <w:r>
              <w:t>Pingen zu Switch</w:t>
            </w:r>
          </w:p>
        </w:tc>
      </w:tr>
      <w:tr w:rsidR="00692601" w14:paraId="3D3E2608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09983" w14:textId="77777777" w:rsidR="00692601" w:rsidRDefault="006126BC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123A" w14:textId="4A15F2DE" w:rsidR="00692601" w:rsidRDefault="006126BC">
            <w:pPr>
              <w:pStyle w:val="AbsatzTab12Pt1-1Kur"/>
            </w:pPr>
            <w:r>
              <w:t>Bei diesem Test musste man den Switch pingen.</w:t>
            </w:r>
          </w:p>
        </w:tc>
      </w:tr>
      <w:tr w:rsidR="00692601" w14:paraId="1985776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45D2CE" w14:textId="77777777" w:rsidR="00692601" w:rsidRDefault="006126BC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F0C4" w14:textId="31B094A6" w:rsidR="00692601" w:rsidRDefault="006126BC">
            <w:pPr>
              <w:pStyle w:val="AbsatzTab12Pt1-1Kur"/>
            </w:pPr>
            <w:r>
              <w:t>Das Netzwerk wurde richtig umgesetzt.</w:t>
            </w:r>
          </w:p>
        </w:tc>
      </w:tr>
    </w:tbl>
    <w:p w14:paraId="1C67E2BC" w14:textId="77777777" w:rsidR="00692601" w:rsidRDefault="006126BC">
      <w:pPr>
        <w:pStyle w:val="Text-Titel"/>
      </w:pPr>
      <w:r>
        <w:t>Testdurchführung und Testergebnis (Mängelklasse)</w:t>
      </w:r>
    </w:p>
    <w:p w14:paraId="5871F760" w14:textId="77777777" w:rsidR="00692601" w:rsidRDefault="0069260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692601" w14:paraId="5831C5F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2BF6BE" w14:textId="77777777" w:rsidR="00692601" w:rsidRDefault="006126BC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9AD5" w14:textId="59C06CF2" w:rsidR="00692601" w:rsidRDefault="006126BC">
            <w:pPr>
              <w:pStyle w:val="AbsatzTab12Pt1-1Kur"/>
            </w:pPr>
            <w:r>
              <w:t>12.01.2024</w:t>
            </w:r>
          </w:p>
        </w:tc>
      </w:tr>
      <w:tr w:rsidR="00692601" w14:paraId="132B47A4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84F78B" w14:textId="77777777" w:rsidR="00692601" w:rsidRDefault="006126BC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93C4D" w14:textId="03566B58" w:rsidR="00692601" w:rsidRDefault="006126BC">
            <w:pPr>
              <w:pStyle w:val="AbsatzTab12Pt1-1Kur"/>
            </w:pPr>
            <w:r>
              <w:t>Jörg</w:t>
            </w:r>
          </w:p>
        </w:tc>
      </w:tr>
      <w:tr w:rsidR="00692601" w14:paraId="22E1B50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68272E" w14:textId="77777777" w:rsidR="00692601" w:rsidRDefault="006126BC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1049" w14:textId="2560AF6A" w:rsidR="00692601" w:rsidRDefault="006126BC">
            <w:pPr>
              <w:pStyle w:val="AbsatzTab12Pt1-1Kur"/>
            </w:pPr>
            <w:r>
              <w:t>0</w:t>
            </w:r>
          </w:p>
        </w:tc>
      </w:tr>
      <w:tr w:rsidR="00692601" w14:paraId="5367117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EADF21" w14:textId="77777777" w:rsidR="00692601" w:rsidRDefault="006126BC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CC0F" w14:textId="77777777" w:rsidR="00692601" w:rsidRDefault="006126BC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692601" w14:paraId="5453551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162760" w14:textId="77777777" w:rsidR="00692601" w:rsidRDefault="006126BC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4E3D" w14:textId="77777777" w:rsidR="00692601" w:rsidRDefault="006126BC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692601" w14:paraId="3265B53C" w14:textId="77777777">
        <w:tc>
          <w:tcPr>
            <w:tcW w:w="9214" w:type="dxa"/>
            <w:gridSpan w:val="2"/>
            <w:shd w:val="clear" w:color="auto" w:fill="F0F0F0"/>
          </w:tcPr>
          <w:p w14:paraId="1BF573BC" w14:textId="77777777" w:rsidR="00692601" w:rsidRDefault="006126BC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02E692A5" w14:textId="77777777" w:rsidR="00692601" w:rsidRDefault="006126BC">
      <w:pPr>
        <w:pStyle w:val="berschrift1"/>
        <w:pageBreakBefore/>
        <w:numPr>
          <w:ilvl w:val="0"/>
          <w:numId w:val="28"/>
        </w:numPr>
        <w:ind w:left="431" w:hanging="431"/>
      </w:pPr>
      <w:bookmarkStart w:id="18" w:name="_Toc155962258"/>
      <w:r>
        <w:lastRenderedPageBreak/>
        <w:t>Testfall</w:t>
      </w:r>
      <w:bookmarkEnd w:id="18"/>
    </w:p>
    <w:p w14:paraId="6294813B" w14:textId="77777777" w:rsidR="00692601" w:rsidRDefault="006126BC">
      <w:pPr>
        <w:pStyle w:val="Text-Titel"/>
      </w:pPr>
      <w:r>
        <w:t>Testfallbeschreibung</w:t>
      </w:r>
    </w:p>
    <w:p w14:paraId="762EA49A" w14:textId="77777777" w:rsidR="00692601" w:rsidRDefault="0069260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6126BC" w14:paraId="6D5CCBD1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D9590" w14:textId="77777777" w:rsidR="006126BC" w:rsidRDefault="006126BC" w:rsidP="006126BC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FAB9F" w14:textId="77777777" w:rsidR="006126BC" w:rsidRDefault="006126BC" w:rsidP="006126BC">
            <w:pPr>
              <w:pStyle w:val="AbsatzTab12Pt1-1Kur"/>
            </w:pPr>
            <w: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7EBC6" w14:textId="09BC6D30" w:rsidR="006126BC" w:rsidRDefault="006126BC" w:rsidP="006126BC">
            <w:pPr>
              <w:pStyle w:val="AbsatzTab12Pt1-1Kur"/>
            </w:pPr>
            <w:r>
              <w:t>Verbindung mit Ethernetkabel</w:t>
            </w:r>
          </w:p>
        </w:tc>
      </w:tr>
      <w:tr w:rsidR="006126BC" w14:paraId="0BD527C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03F64E" w14:textId="77777777" w:rsidR="006126BC" w:rsidRDefault="006126BC" w:rsidP="006126BC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DF08" w14:textId="21DA3758" w:rsidR="006126BC" w:rsidRDefault="006126BC" w:rsidP="006126BC">
            <w:pPr>
              <w:pStyle w:val="AbsatzTab12Pt1-1Kur"/>
            </w:pPr>
            <w:r>
              <w:t>Bei diesem Test musste man schauen ob man sich auch per Ethernetkabel verbinden kann.</w:t>
            </w:r>
          </w:p>
        </w:tc>
      </w:tr>
      <w:tr w:rsidR="006126BC" w14:paraId="16C1536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49A8C" w14:textId="77777777" w:rsidR="006126BC" w:rsidRDefault="006126BC" w:rsidP="006126BC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3BE" w14:textId="07336D71" w:rsidR="006126BC" w:rsidRDefault="006126BC" w:rsidP="006126BC">
            <w:pPr>
              <w:pStyle w:val="AbsatzTab12Pt1-1Kur"/>
            </w:pPr>
            <w:r>
              <w:t>Das Netzwerk wurde richtig umgesetzt.</w:t>
            </w:r>
          </w:p>
        </w:tc>
      </w:tr>
    </w:tbl>
    <w:p w14:paraId="41C5BA9B" w14:textId="77777777" w:rsidR="00692601" w:rsidRDefault="006126BC">
      <w:pPr>
        <w:pStyle w:val="Text-Titel"/>
      </w:pPr>
      <w:r>
        <w:t>Testdurchführung und Testergebnis (Mängelklasse)</w:t>
      </w:r>
    </w:p>
    <w:p w14:paraId="5994A04E" w14:textId="77777777" w:rsidR="00692601" w:rsidRDefault="0069260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692601" w14:paraId="2E64B6F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6B291" w14:textId="77777777" w:rsidR="00692601" w:rsidRDefault="006126BC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438A" w14:textId="56E4ACE1" w:rsidR="00692601" w:rsidRDefault="006126BC">
            <w:pPr>
              <w:pStyle w:val="AbsatzTab12Pt1-1Kur"/>
            </w:pPr>
            <w:r>
              <w:t>12.01.2024</w:t>
            </w:r>
          </w:p>
        </w:tc>
      </w:tr>
      <w:tr w:rsidR="00692601" w14:paraId="1E63D230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CBCD30" w14:textId="77777777" w:rsidR="00692601" w:rsidRDefault="006126BC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B91C3" w14:textId="3044E7A9" w:rsidR="00692601" w:rsidRDefault="006126BC">
            <w:pPr>
              <w:pStyle w:val="AbsatzTab12Pt1-1Kur"/>
            </w:pPr>
            <w:r>
              <w:t>Jörg</w:t>
            </w:r>
          </w:p>
        </w:tc>
      </w:tr>
      <w:tr w:rsidR="00692601" w14:paraId="0B78200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834816" w14:textId="77777777" w:rsidR="00692601" w:rsidRDefault="006126BC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6D3A" w14:textId="5E77F9D0" w:rsidR="00692601" w:rsidRDefault="006126BC">
            <w:pPr>
              <w:pStyle w:val="AbsatzTab12Pt1-1Kur"/>
            </w:pPr>
            <w:r>
              <w:t>0</w:t>
            </w:r>
          </w:p>
        </w:tc>
      </w:tr>
      <w:tr w:rsidR="00692601" w14:paraId="451EAC9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70FA0B" w14:textId="77777777" w:rsidR="00692601" w:rsidRDefault="006126BC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417F" w14:textId="77777777" w:rsidR="00692601" w:rsidRDefault="006126BC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692601" w14:paraId="3B91D1F8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D09FBC" w14:textId="77777777" w:rsidR="00692601" w:rsidRDefault="006126BC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B894" w14:textId="77777777" w:rsidR="00692601" w:rsidRDefault="006126BC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692601" w14:paraId="43084479" w14:textId="77777777">
        <w:tc>
          <w:tcPr>
            <w:tcW w:w="9214" w:type="dxa"/>
            <w:gridSpan w:val="2"/>
            <w:shd w:val="clear" w:color="auto" w:fill="F0F0F0"/>
          </w:tcPr>
          <w:p w14:paraId="6430E684" w14:textId="77777777" w:rsidR="00692601" w:rsidRDefault="006126BC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2F37ACBA" w14:textId="77777777" w:rsidR="00692601" w:rsidRDefault="00692601">
      <w:pPr>
        <w:pStyle w:val="Absatz0Pt"/>
        <w:pageBreakBefore/>
      </w:pPr>
    </w:p>
    <w:p w14:paraId="05EA1C16" w14:textId="77777777" w:rsidR="00692601" w:rsidRDefault="006126BC">
      <w:pPr>
        <w:pStyle w:val="Inhaltsverzeichnis"/>
      </w:pPr>
      <w:bookmarkStart w:id="19" w:name="_Toc530490790"/>
      <w:bookmarkStart w:id="20" w:name="_Toc155962259"/>
      <w:r>
        <w:t>Inhaltsverzeichnis</w:t>
      </w:r>
      <w:bookmarkEnd w:id="19"/>
      <w:bookmarkEnd w:id="20"/>
    </w:p>
    <w:bookmarkStart w:id="21" w:name="_Toc467678976"/>
    <w:bookmarkStart w:id="22" w:name="_Toc451800035"/>
    <w:bookmarkStart w:id="23" w:name="_Toc467846253"/>
    <w:bookmarkStart w:id="24" w:name="_Toc527983449"/>
    <w:bookmarkStart w:id="25" w:name="_Toc530490791"/>
    <w:p w14:paraId="41471599" w14:textId="6645379D" w:rsidR="009759C5" w:rsidRDefault="006126BC">
      <w:pPr>
        <w:pStyle w:val="Verzeichnis8"/>
        <w:rPr>
          <w:rFonts w:asciiTheme="minorHAnsi" w:eastAsiaTheme="minorEastAsia" w:hAnsiTheme="minorHAnsi" w:cstheme="minorBidi"/>
          <w:i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"1-4" \t "Überschrift 8;1;Überschrift 9;2;Inhaltsverzeichnis;7;Inhaltsverzeichnis 12;8;Checkliste;1;Titel-Überschrift;9" </w:instrText>
      </w:r>
      <w:r>
        <w:fldChar w:fldCharType="separate"/>
      </w:r>
      <w:r w:rsidR="009759C5">
        <w:t>Änderungsverzeichnis</w:t>
      </w:r>
      <w:r w:rsidR="009759C5">
        <w:tab/>
      </w:r>
      <w:r w:rsidR="009759C5">
        <w:fldChar w:fldCharType="begin"/>
      </w:r>
      <w:r w:rsidR="009759C5">
        <w:instrText xml:space="preserve"> PAGEREF _Toc155962253 \h </w:instrText>
      </w:r>
      <w:r w:rsidR="009759C5">
        <w:fldChar w:fldCharType="separate"/>
      </w:r>
      <w:r w:rsidR="009759C5">
        <w:t>1</w:t>
      </w:r>
      <w:r w:rsidR="009759C5">
        <w:fldChar w:fldCharType="end"/>
      </w:r>
    </w:p>
    <w:p w14:paraId="5F145ADC" w14:textId="2CDC5590" w:rsidR="009759C5" w:rsidRDefault="009759C5">
      <w:pPr>
        <w:pStyle w:val="Verzeichnis8"/>
        <w:rPr>
          <w:rFonts w:asciiTheme="minorHAnsi" w:eastAsiaTheme="minorEastAsia" w:hAnsiTheme="minorHAnsi" w:cstheme="minorBidi"/>
          <w:i w:val="0"/>
          <w:kern w:val="2"/>
          <w:sz w:val="22"/>
          <w:szCs w:val="22"/>
          <w14:ligatures w14:val="standardContextual"/>
        </w:rPr>
      </w:pPr>
      <w:r>
        <w:t>Beschreibung</w:t>
      </w:r>
      <w:r>
        <w:tab/>
      </w:r>
      <w:r>
        <w:fldChar w:fldCharType="begin"/>
      </w:r>
      <w:r>
        <w:instrText xml:space="preserve"> PAGEREF _Toc155962254 \h </w:instrText>
      </w:r>
      <w:r>
        <w:fldChar w:fldCharType="separate"/>
      </w:r>
      <w:r>
        <w:t>1</w:t>
      </w:r>
      <w:r>
        <w:fldChar w:fldCharType="end"/>
      </w:r>
    </w:p>
    <w:p w14:paraId="2AEE8051" w14:textId="61DDBD82" w:rsidR="009759C5" w:rsidRDefault="009759C5">
      <w:pPr>
        <w:pStyle w:val="Verzeichnis9"/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de-CH"/>
          <w14:ligatures w14:val="standardContextual"/>
        </w:rPr>
      </w:pPr>
      <w:r>
        <w:t>Übersicht der Testfälle / Testdurchführungen</w:t>
      </w:r>
      <w:r>
        <w:tab/>
      </w:r>
      <w:r>
        <w:fldChar w:fldCharType="begin"/>
      </w:r>
      <w:r>
        <w:instrText xml:space="preserve"> PAGEREF _Toc155962255 \h </w:instrText>
      </w:r>
      <w:r>
        <w:fldChar w:fldCharType="separate"/>
      </w:r>
      <w:r>
        <w:t>2</w:t>
      </w:r>
      <w:r>
        <w:fldChar w:fldCharType="end"/>
      </w:r>
    </w:p>
    <w:p w14:paraId="1ABD6777" w14:textId="0C3E8042" w:rsidR="009759C5" w:rsidRDefault="009759C5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_Toc155962256 \h </w:instrText>
      </w:r>
      <w:r>
        <w:fldChar w:fldCharType="separate"/>
      </w:r>
      <w:r>
        <w:t>3</w:t>
      </w:r>
      <w:r>
        <w:fldChar w:fldCharType="end"/>
      </w:r>
    </w:p>
    <w:p w14:paraId="6F36F102" w14:textId="754A1511" w:rsidR="009759C5" w:rsidRDefault="009759C5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_Toc155962257 \h </w:instrText>
      </w:r>
      <w:r>
        <w:fldChar w:fldCharType="separate"/>
      </w:r>
      <w:r>
        <w:t>4</w:t>
      </w:r>
      <w:r>
        <w:fldChar w:fldCharType="end"/>
      </w:r>
    </w:p>
    <w:p w14:paraId="29C8BD15" w14:textId="0551606A" w:rsidR="009759C5" w:rsidRDefault="009759C5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_Toc155962258 \h </w:instrText>
      </w:r>
      <w:r>
        <w:fldChar w:fldCharType="separate"/>
      </w:r>
      <w:r>
        <w:t>5</w:t>
      </w:r>
      <w:r>
        <w:fldChar w:fldCharType="end"/>
      </w:r>
    </w:p>
    <w:p w14:paraId="150AA313" w14:textId="1C0C2232" w:rsidR="009759C5" w:rsidRDefault="009759C5">
      <w:pPr>
        <w:pStyle w:val="Verzeichnis7"/>
        <w:rPr>
          <w:rFonts w:asciiTheme="minorHAnsi" w:eastAsiaTheme="minorEastAsia" w:hAnsiTheme="minorHAnsi" w:cstheme="minorBidi"/>
          <w:kern w:val="2"/>
          <w:sz w:val="22"/>
          <w:szCs w:val="22"/>
          <w:lang w:eastAsia="de-CH"/>
          <w14:ligatures w14:val="standardContextual"/>
        </w:rPr>
      </w:pPr>
      <w:r>
        <w:t>Inhaltsverzeichnis</w:t>
      </w:r>
      <w:r>
        <w:tab/>
      </w:r>
      <w:r>
        <w:fldChar w:fldCharType="begin"/>
      </w:r>
      <w:r>
        <w:instrText xml:space="preserve"> PAGEREF _Toc155962259 \h </w:instrText>
      </w:r>
      <w:r>
        <w:fldChar w:fldCharType="separate"/>
      </w:r>
      <w:r>
        <w:t>6</w:t>
      </w:r>
      <w:r>
        <w:fldChar w:fldCharType="end"/>
      </w:r>
    </w:p>
    <w:p w14:paraId="5AB31EDE" w14:textId="541EDE93" w:rsidR="00692601" w:rsidRDefault="006126BC">
      <w:pPr>
        <w:pStyle w:val="Absatz0Pt"/>
      </w:pPr>
      <w:r>
        <w:rPr>
          <w:noProof/>
        </w:rPr>
        <w:fldChar w:fldCharType="end"/>
      </w:r>
    </w:p>
    <w:bookmarkEnd w:id="21"/>
    <w:bookmarkEnd w:id="22"/>
    <w:bookmarkEnd w:id="23"/>
    <w:bookmarkEnd w:id="24"/>
    <w:bookmarkEnd w:id="25"/>
    <w:p w14:paraId="24B41B58" w14:textId="77777777" w:rsidR="00692601" w:rsidRDefault="00692601">
      <w:pPr>
        <w:pStyle w:val="Absatz"/>
      </w:pPr>
    </w:p>
    <w:sectPr w:rsidR="0069260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AB5A" w14:textId="77777777" w:rsidR="00D0578A" w:rsidRDefault="00D0578A">
      <w:pPr>
        <w:spacing w:after="0" w:line="240" w:lineRule="auto"/>
      </w:pPr>
      <w:r>
        <w:separator/>
      </w:r>
    </w:p>
    <w:p w14:paraId="42D75517" w14:textId="77777777" w:rsidR="00D0578A" w:rsidRDefault="00D0578A"/>
    <w:p w14:paraId="59E83270" w14:textId="77777777" w:rsidR="00D0578A" w:rsidRDefault="00D0578A"/>
  </w:endnote>
  <w:endnote w:type="continuationSeparator" w:id="0">
    <w:p w14:paraId="300CE77B" w14:textId="77777777" w:rsidR="00D0578A" w:rsidRDefault="00D0578A">
      <w:pPr>
        <w:spacing w:after="0" w:line="240" w:lineRule="auto"/>
      </w:pPr>
      <w:r>
        <w:continuationSeparator/>
      </w:r>
    </w:p>
    <w:p w14:paraId="7A191BC4" w14:textId="77777777" w:rsidR="00D0578A" w:rsidRDefault="00D0578A"/>
    <w:p w14:paraId="304B3659" w14:textId="77777777" w:rsidR="00D0578A" w:rsidRDefault="00D05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692601" w14:paraId="72E5D7ED" w14:textId="77777777">
      <w:trPr>
        <w:cantSplit/>
      </w:trPr>
      <w:tc>
        <w:tcPr>
          <w:tcW w:w="9469" w:type="dxa"/>
        </w:tcPr>
        <w:p w14:paraId="5C102845" w14:textId="77777777" w:rsidR="00692601" w:rsidRDefault="00692601">
          <w:pPr>
            <w:pStyle w:val="Referenz"/>
          </w:pPr>
        </w:p>
      </w:tc>
    </w:tr>
    <w:tr w:rsidR="00692601" w14:paraId="7C1FBA22" w14:textId="77777777">
      <w:trPr>
        <w:cantSplit/>
      </w:trPr>
      <w:tc>
        <w:tcPr>
          <w:tcW w:w="9469" w:type="dxa"/>
        </w:tcPr>
        <w:p w14:paraId="76998F6A" w14:textId="77777777" w:rsidR="00692601" w:rsidRDefault="006126BC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  <w:tr w:rsidR="00692601" w14:paraId="472F5EF4" w14:textId="77777777">
      <w:trPr>
        <w:cantSplit/>
        <w:trHeight w:hRule="exact" w:val="363"/>
      </w:trPr>
      <w:tc>
        <w:tcPr>
          <w:tcW w:w="9469" w:type="dxa"/>
        </w:tcPr>
        <w:p w14:paraId="6834A874" w14:textId="77777777" w:rsidR="00692601" w:rsidRDefault="00692601">
          <w:pPr>
            <w:pStyle w:val="Referenz"/>
          </w:pPr>
        </w:p>
      </w:tc>
    </w:tr>
    <w:tr w:rsidR="00692601" w14:paraId="516B2496" w14:textId="77777777">
      <w:trPr>
        <w:cantSplit/>
      </w:trPr>
      <w:tc>
        <w:tcPr>
          <w:tcW w:w="9469" w:type="dxa"/>
        </w:tcPr>
        <w:p w14:paraId="7F5A974B" w14:textId="3F80C94E" w:rsidR="00692601" w:rsidRDefault="006126BC">
          <w:pPr>
            <w:pStyle w:val="Fuzeil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D0578A">
            <w:rPr>
              <w:noProof/>
              <w:color w:val="000000"/>
              <w:sz w:val="18"/>
              <w:szCs w:val="18"/>
            </w:rPr>
            <w:t>dokument2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16677094" w14:textId="77777777" w:rsidR="00692601" w:rsidRDefault="00692601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507068"/>
      <w:docPartObj>
        <w:docPartGallery w:val="Page Numbers (Bottom of Page)"/>
        <w:docPartUnique/>
      </w:docPartObj>
    </w:sdtPr>
    <w:sdtContent>
      <w:p w14:paraId="76D88247" w14:textId="0EA090F1" w:rsidR="00D0578A" w:rsidRDefault="00D0578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B044649" w14:textId="77777777" w:rsidR="00692601" w:rsidRDefault="00692601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3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</w:tblGrid>
    <w:tr w:rsidR="00D0578A" w14:paraId="5126D2D1" w14:textId="77777777" w:rsidTr="00D0578A">
      <w:trPr>
        <w:cantSplit/>
        <w:trHeight w:hRule="exact" w:val="565"/>
      </w:trPr>
      <w:tc>
        <w:tcPr>
          <w:tcW w:w="5103" w:type="dxa"/>
        </w:tcPr>
        <w:p w14:paraId="07C5FA7A" w14:textId="5C008A7B" w:rsidR="00D0578A" w:rsidRDefault="00D0578A">
          <w:pPr>
            <w:pStyle w:val="Referenz"/>
          </w:pPr>
        </w:p>
      </w:tc>
    </w:tr>
    <w:tr w:rsidR="00D0578A" w14:paraId="48D39E2B" w14:textId="77777777" w:rsidTr="00D0578A">
      <w:trPr>
        <w:cantSplit/>
        <w:trHeight w:val="482"/>
      </w:trPr>
      <w:tc>
        <w:tcPr>
          <w:tcW w:w="5103" w:type="dxa"/>
        </w:tcPr>
        <w:p w14:paraId="16DD74B9" w14:textId="38B2DB22" w:rsidR="00D0578A" w:rsidRDefault="00D0578A">
          <w:pPr>
            <w:pStyle w:val="Fuzeile"/>
          </w:pPr>
          <w:r>
            <w:t>1</w:t>
          </w:r>
        </w:p>
      </w:tc>
    </w:tr>
  </w:tbl>
  <w:p w14:paraId="7967C3F7" w14:textId="59167D20" w:rsidR="00692601" w:rsidRDefault="00D0578A">
    <w:pPr>
      <w:pStyle w:val="Fuzeile"/>
    </w:pPr>
    <w:r>
      <w:drawing>
        <wp:anchor distT="0" distB="0" distL="114300" distR="114300" simplePos="0" relativeHeight="251660288" behindDoc="0" locked="0" layoutInCell="1" allowOverlap="1" wp14:anchorId="2021A068" wp14:editId="01A9BC4A">
          <wp:simplePos x="0" y="0"/>
          <wp:positionH relativeFrom="column">
            <wp:posOffset>4635403</wp:posOffset>
          </wp:positionH>
          <wp:positionV relativeFrom="paragraph">
            <wp:posOffset>-493395</wp:posOffset>
          </wp:positionV>
          <wp:extent cx="1324708" cy="696332"/>
          <wp:effectExtent l="0" t="0" r="8890" b="8890"/>
          <wp:wrapSquare wrapText="bothSides"/>
          <wp:docPr id="982745135" name="Grafik 3" descr="Zürcher Lehrbetriebsverband ICT - ZLI ICT - Talentförderung 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Zürcher Lehrbetriebsverband ICT - ZLI ICT - Talentförderung 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708" cy="696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26BC">
      <w:rPr>
        <w:noProof/>
      </w:rPr>
      <w:fldChar w:fldCharType="begin"/>
    </w:r>
    <w:r w:rsidR="006126BC">
      <w:rPr>
        <w:noProof/>
      </w:rPr>
      <w:instrText xml:space="preserve"> FILENAME \* LOWER \* MERGEFORMAT </w:instrText>
    </w:r>
    <w:r w:rsidR="006126BC">
      <w:rPr>
        <w:noProof/>
      </w:rPr>
      <w:fldChar w:fldCharType="separate"/>
    </w:r>
    <w:r w:rsidR="006126BC">
      <w:rPr>
        <w:noProof/>
      </w:rPr>
      <w:fldChar w:fldCharType="end"/>
    </w:r>
  </w:p>
  <w:p w14:paraId="1CD5CD99" w14:textId="5AF333C2" w:rsidR="00692601" w:rsidRDefault="00692601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84AC" w14:textId="77777777" w:rsidR="00D0578A" w:rsidRDefault="00D0578A">
      <w:pPr>
        <w:spacing w:after="0" w:line="240" w:lineRule="auto"/>
      </w:pPr>
      <w:r>
        <w:separator/>
      </w:r>
    </w:p>
    <w:p w14:paraId="2E2587E3" w14:textId="77777777" w:rsidR="00D0578A" w:rsidRDefault="00D0578A"/>
    <w:p w14:paraId="70DADB4A" w14:textId="77777777" w:rsidR="00D0578A" w:rsidRDefault="00D0578A"/>
  </w:footnote>
  <w:footnote w:type="continuationSeparator" w:id="0">
    <w:p w14:paraId="19B6F7A4" w14:textId="77777777" w:rsidR="00D0578A" w:rsidRDefault="00D0578A">
      <w:pPr>
        <w:spacing w:after="0" w:line="240" w:lineRule="auto"/>
      </w:pPr>
      <w:r>
        <w:continuationSeparator/>
      </w:r>
    </w:p>
    <w:p w14:paraId="1B470414" w14:textId="77777777" w:rsidR="00D0578A" w:rsidRDefault="00D0578A"/>
    <w:p w14:paraId="0E744145" w14:textId="77777777" w:rsidR="00D0578A" w:rsidRDefault="00D057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692601" w14:paraId="3CB2D6E3" w14:textId="77777777">
      <w:trPr>
        <w:cantSplit/>
        <w:trHeight w:hRule="exact" w:val="400"/>
      </w:trPr>
      <w:tc>
        <w:tcPr>
          <w:tcW w:w="3402" w:type="dxa"/>
        </w:tcPr>
        <w:p w14:paraId="12E17CD0" w14:textId="77777777" w:rsidR="00692601" w:rsidRDefault="00692601">
          <w:pPr>
            <w:pStyle w:val="Referenz"/>
          </w:pPr>
        </w:p>
      </w:tc>
      <w:tc>
        <w:tcPr>
          <w:tcW w:w="5670" w:type="dxa"/>
        </w:tcPr>
        <w:p w14:paraId="6F7E0303" w14:textId="6E92A867" w:rsidR="00692601" w:rsidRDefault="006126BC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D0578A">
            <w:t>Testprotokoll</w:t>
          </w:r>
          <w:r>
            <w:fldChar w:fldCharType="end"/>
          </w:r>
        </w:p>
        <w:p w14:paraId="504686EB" w14:textId="1BA545FF" w:rsidR="00692601" w:rsidRDefault="006126BC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D0578A">
            <w:t>Projektname</w:t>
          </w:r>
          <w:r>
            <w:fldChar w:fldCharType="end"/>
          </w:r>
        </w:p>
      </w:tc>
    </w:tr>
  </w:tbl>
  <w:p w14:paraId="33EAA36C" w14:textId="77777777" w:rsidR="00692601" w:rsidRDefault="0069260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</w:tblGrid>
    <w:tr w:rsidR="00D0578A" w14:paraId="5BED28DC" w14:textId="77777777" w:rsidTr="00D0578A">
      <w:trPr>
        <w:cantSplit/>
        <w:trHeight w:hRule="exact" w:val="1814"/>
      </w:trPr>
      <w:tc>
        <w:tcPr>
          <w:tcW w:w="4845" w:type="dxa"/>
          <w:hideMark/>
        </w:tcPr>
        <w:p w14:paraId="7DDEAB7A" w14:textId="4318ACD6" w:rsidR="00D0578A" w:rsidRDefault="00D0578A">
          <w:pPr>
            <w:pStyle w:val="Kopfzeile"/>
          </w:pPr>
          <w:r>
            <w:rPr>
              <w:noProof/>
            </w:rPr>
            <w:drawing>
              <wp:inline distT="0" distB="0" distL="0" distR="0" wp14:anchorId="055F720C" wp14:editId="6F163C6A">
                <wp:extent cx="2185670" cy="1151890"/>
                <wp:effectExtent l="0" t="0" r="5080" b="0"/>
                <wp:docPr id="830230620" name="Grafik 1" descr="Zürcher Lehrbetriebsverband ICT - ZLI ICT - Talentförderung Pl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ürcher Lehrbetriebsverband ICT - ZLI ICT - Talentförderung Pl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5670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455617" w14:textId="77777777" w:rsidR="00692601" w:rsidRDefault="0069260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berschrift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1520050436">
    <w:abstractNumId w:val="24"/>
  </w:num>
  <w:num w:numId="2" w16cid:durableId="516390199">
    <w:abstractNumId w:val="1"/>
  </w:num>
  <w:num w:numId="3" w16cid:durableId="678580530">
    <w:abstractNumId w:val="30"/>
  </w:num>
  <w:num w:numId="4" w16cid:durableId="1689139803">
    <w:abstractNumId w:val="5"/>
  </w:num>
  <w:num w:numId="5" w16cid:durableId="1369842074">
    <w:abstractNumId w:val="19"/>
  </w:num>
  <w:num w:numId="6" w16cid:durableId="1836529221">
    <w:abstractNumId w:val="6"/>
  </w:num>
  <w:num w:numId="7" w16cid:durableId="840779827">
    <w:abstractNumId w:val="28"/>
  </w:num>
  <w:num w:numId="8" w16cid:durableId="1258176899">
    <w:abstractNumId w:val="21"/>
  </w:num>
  <w:num w:numId="9" w16cid:durableId="976375855">
    <w:abstractNumId w:val="29"/>
  </w:num>
  <w:num w:numId="10" w16cid:durableId="841353649">
    <w:abstractNumId w:val="15"/>
  </w:num>
  <w:num w:numId="11" w16cid:durableId="596987192">
    <w:abstractNumId w:val="26"/>
  </w:num>
  <w:num w:numId="12" w16cid:durableId="2141796523">
    <w:abstractNumId w:val="3"/>
  </w:num>
  <w:num w:numId="13" w16cid:durableId="1412236601">
    <w:abstractNumId w:val="14"/>
  </w:num>
  <w:num w:numId="14" w16cid:durableId="1570185997">
    <w:abstractNumId w:val="18"/>
  </w:num>
  <w:num w:numId="15" w16cid:durableId="441919725">
    <w:abstractNumId w:val="12"/>
  </w:num>
  <w:num w:numId="16" w16cid:durableId="1792092264">
    <w:abstractNumId w:val="25"/>
  </w:num>
  <w:num w:numId="17" w16cid:durableId="327248720">
    <w:abstractNumId w:val="10"/>
  </w:num>
  <w:num w:numId="18" w16cid:durableId="859585358">
    <w:abstractNumId w:val="16"/>
  </w:num>
  <w:num w:numId="19" w16cid:durableId="466898449">
    <w:abstractNumId w:val="9"/>
  </w:num>
  <w:num w:numId="20" w16cid:durableId="379593135">
    <w:abstractNumId w:val="20"/>
  </w:num>
  <w:num w:numId="21" w16cid:durableId="1164006568">
    <w:abstractNumId w:val="22"/>
  </w:num>
  <w:num w:numId="22" w16cid:durableId="1279869734">
    <w:abstractNumId w:val="2"/>
  </w:num>
  <w:num w:numId="23" w16cid:durableId="420495779">
    <w:abstractNumId w:val="7"/>
  </w:num>
  <w:num w:numId="24" w16cid:durableId="1270308729">
    <w:abstractNumId w:val="27"/>
  </w:num>
  <w:num w:numId="25" w16cid:durableId="125271722">
    <w:abstractNumId w:val="11"/>
  </w:num>
  <w:num w:numId="26" w16cid:durableId="659961194">
    <w:abstractNumId w:val="13"/>
  </w:num>
  <w:num w:numId="27" w16cid:durableId="519244768">
    <w:abstractNumId w:val="8"/>
  </w:num>
  <w:num w:numId="28" w16cid:durableId="27220189">
    <w:abstractNumId w:val="17"/>
  </w:num>
  <w:num w:numId="29" w16cid:durableId="1807967075">
    <w:abstractNumId w:val="23"/>
  </w:num>
  <w:num w:numId="30" w16cid:durableId="62023545">
    <w:abstractNumId w:val="4"/>
  </w:num>
  <w:num w:numId="31" w16cid:durableId="139274421">
    <w:abstractNumId w:val="0"/>
  </w:num>
  <w:num w:numId="32" w16cid:durableId="1241792230">
    <w:abstractNumId w:val="0"/>
  </w:num>
  <w:num w:numId="33" w16cid:durableId="1587307559">
    <w:abstractNumId w:val="0"/>
  </w:num>
  <w:num w:numId="34" w16cid:durableId="1812479806">
    <w:abstractNumId w:val="17"/>
  </w:num>
  <w:num w:numId="35" w16cid:durableId="1787966904">
    <w:abstractNumId w:val="17"/>
  </w:num>
  <w:num w:numId="36" w16cid:durableId="906303783">
    <w:abstractNumId w:val="17"/>
  </w:num>
  <w:num w:numId="37" w16cid:durableId="1161239518">
    <w:abstractNumId w:val="17"/>
  </w:num>
  <w:num w:numId="38" w16cid:durableId="212083784">
    <w:abstractNumId w:val="17"/>
  </w:num>
  <w:num w:numId="39" w16cid:durableId="892156186">
    <w:abstractNumId w:val="17"/>
  </w:num>
  <w:num w:numId="40" w16cid:durableId="450320972">
    <w:abstractNumId w:val="17"/>
  </w:num>
  <w:num w:numId="41" w16cid:durableId="702487981">
    <w:abstractNumId w:val="0"/>
  </w:num>
  <w:num w:numId="42" w16cid:durableId="1042290005">
    <w:abstractNumId w:val="0"/>
  </w:num>
  <w:num w:numId="43" w16cid:durableId="632060112">
    <w:abstractNumId w:val="19"/>
  </w:num>
  <w:num w:numId="44" w16cid:durableId="1476029693">
    <w:abstractNumId w:val="17"/>
  </w:num>
  <w:num w:numId="45" w16cid:durableId="466318407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8A"/>
    <w:rsid w:val="006126BC"/>
    <w:rsid w:val="00692601"/>
    <w:rsid w:val="009759C5"/>
    <w:rsid w:val="00D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B967DB"/>
  <w15:chartTrackingRefBased/>
  <w15:docId w15:val="{4689F08B-6D30-485E-A3B6-55995460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berschrift1">
    <w:name w:val="heading 1"/>
    <w:basedOn w:val="Absatz"/>
    <w:next w:val="Absatz"/>
    <w:link w:val="berschrift1Zchn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berschrift2">
    <w:name w:val="heading 2"/>
    <w:basedOn w:val="berschrift1"/>
    <w:next w:val="Absatz"/>
    <w:link w:val="berschrift2Zchn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Absatz"/>
    <w:link w:val="berschrift3Zchn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berschrift4">
    <w:name w:val="heading 4"/>
    <w:basedOn w:val="berschrift3"/>
    <w:next w:val="Absatz"/>
    <w:link w:val="berschrift4Zchn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berschrift5">
    <w:name w:val="heading 5"/>
    <w:basedOn w:val="berschrift4"/>
    <w:next w:val="Absatz"/>
    <w:link w:val="berschrift5Zchn"/>
    <w:qFormat/>
    <w:pPr>
      <w:numPr>
        <w:ilvl w:val="4"/>
      </w:numPr>
      <w:spacing w:before="60"/>
      <w:outlineLvl w:val="4"/>
    </w:pPr>
    <w:rPr>
      <w:b w:val="0"/>
    </w:rPr>
  </w:style>
  <w:style w:type="paragraph" w:styleId="berschrift6">
    <w:name w:val="heading 6"/>
    <w:basedOn w:val="berschrift5"/>
    <w:next w:val="Absatz"/>
    <w:link w:val="berschrift6Zchn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berschrift7">
    <w:name w:val="heading 7"/>
    <w:basedOn w:val="berschrift6"/>
    <w:next w:val="Absatz"/>
    <w:link w:val="berschrift7Zchn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berschrift8">
    <w:name w:val="heading 8"/>
    <w:basedOn w:val="Absatz"/>
    <w:next w:val="Absatz"/>
    <w:link w:val="berschrift8Zchn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berschrift9">
    <w:name w:val="heading 9"/>
    <w:basedOn w:val="Standard"/>
    <w:next w:val="Standard"/>
    <w:link w:val="berschrift9Zchn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berschrift2Zchn">
    <w:name w:val="Überschrift 2 Zchn"/>
    <w:link w:val="berschrift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berschrift3Zchn">
    <w:name w:val="Überschrift 3 Zchn"/>
    <w:link w:val="berschrift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berschrift4Zchn">
    <w:name w:val="Überschrift 4 Zchn"/>
    <w:link w:val="berschrift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berschrift5Zchn">
    <w:name w:val="Überschrift 5 Zchn"/>
    <w:link w:val="berschrift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berschrift6Zchn">
    <w:name w:val="Überschrift 6 Zchn"/>
    <w:link w:val="berschrift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berschrift7Zchn">
    <w:name w:val="Überschrift 7 Zchn"/>
    <w:link w:val="berschrift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berschrift8Zchn">
    <w:name w:val="Überschrift 8 Zchn"/>
    <w:link w:val="berschrift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berschrift9Zchn">
    <w:name w:val="Überschrift 9 Zchn"/>
    <w:link w:val="berschrift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Verzeichnis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Verzeichnis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Verzeichnis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Verzeichnis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Beschriftung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Beschriftung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Abbildungsverzeichni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Verzeichnis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Kopfzeile">
    <w:name w:val="header"/>
    <w:basedOn w:val="Absatz"/>
    <w:link w:val="KopfzeileZchn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KopfzeileZchn">
    <w:name w:val="Kopfzeile Zchn"/>
    <w:link w:val="Kopfzeil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uzeile">
    <w:name w:val="footer"/>
    <w:basedOn w:val="Absatz"/>
    <w:link w:val="FuzeileZchn"/>
    <w:uiPriority w:val="99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uzeileZchn">
    <w:name w:val="Fußzeile Zchn"/>
    <w:link w:val="Fuzeile"/>
    <w:uiPriority w:val="99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Standard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Verzeichnis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Verzeichnis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Verzeichnis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Verzeichnis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Standard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Kopfzeil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Standard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berschrift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f\Downloads\test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13B69A9ACC4D03AF7EC3179B2080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2BA4C1-777A-4EBF-AE32-179265C6F031}"/>
      </w:docPartPr>
      <w:docPartBody>
        <w:p w:rsidR="00000000" w:rsidRDefault="00000000">
          <w:pPr>
            <w:pStyle w:val="0C13B69A9ACC4D03AF7EC3179B2080C8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EF88850060744CC5801D30DA35E333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3B356-EDE1-415B-B7C1-5335A170405A}"/>
      </w:docPartPr>
      <w:docPartBody>
        <w:p w:rsidR="00000000" w:rsidRDefault="00000000">
          <w:pPr>
            <w:pStyle w:val="EF88850060744CC5801D30DA35E33349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397EB5CD43224FF6B8DEC73F07E361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84983C-29DD-4D07-8F13-055BA7E7258A}"/>
      </w:docPartPr>
      <w:docPartBody>
        <w:p w:rsidR="00000000" w:rsidRDefault="00000000">
          <w:pPr>
            <w:pStyle w:val="397EB5CD43224FF6B8DEC73F07E36115"/>
          </w:pPr>
          <w:r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C13B69A9ACC4D03AF7EC3179B2080C8">
    <w:name w:val="0C13B69A9ACC4D03AF7EC3179B2080C8"/>
  </w:style>
  <w:style w:type="paragraph" w:customStyle="1" w:styleId="EF88850060744CC5801D30DA35E33349">
    <w:name w:val="EF88850060744CC5801D30DA35E33349"/>
  </w:style>
  <w:style w:type="paragraph" w:customStyle="1" w:styleId="397EB5CD43224FF6B8DEC73F07E36115">
    <w:name w:val="397EB5CD43224FF6B8DEC73F07E361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testprotokoll.dotx</Template>
  <TotalTime>0</TotalTime>
  <Pages>6</Pages>
  <Words>403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Manager>Libor F. Stoupa</Manager>
  <Company>Stoupa &amp; Partners AG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Leon Fässler</dc:creator>
  <cp:keywords>HERMES</cp:keywords>
  <dc:description>Stoupa &amp; Partners AG / Münsingen 2016-2019_x000d_
Typografische Gestaltung und Grafiken wurden ausschliesslich mit herkömmlichen Office-Werkzeugen erstellt.</dc:description>
  <cp:lastModifiedBy>Leon Simo Faessler</cp:lastModifiedBy>
  <cp:revision>1</cp:revision>
  <dcterms:created xsi:type="dcterms:W3CDTF">2024-01-12T13:13:00Z</dcterms:created>
  <dcterms:modified xsi:type="dcterms:W3CDTF">2024-01-12T13:40:00Z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